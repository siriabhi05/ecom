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77777777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[Company]-[Project]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77777777" w:rsidR="00756E07" w:rsidRPr="008848D6" w:rsidRDefault="001D6A7E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&lt;Author Name&gt;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1ECDD679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739B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27066A35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ED8B2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="00007CEA" w:rsidRPr="006F1F08">
              <w:rPr>
                <w:rStyle w:val="Hyperlink"/>
                <w:noProof/>
              </w:rPr>
              <w:t>1.1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Objective and scope of document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_Toc421883714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0000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="00007CEA" w:rsidRPr="006F1F08">
              <w:rPr>
                <w:rStyle w:val="Hyperlink"/>
                <w:noProof/>
              </w:rPr>
              <w:t>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Requirements at a Glance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_Toc421883715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5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0000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="00007CEA" w:rsidRPr="006F1F08">
              <w:rPr>
                <w:rStyle w:val="Hyperlink"/>
                <w:noProof/>
              </w:rPr>
              <w:t>3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Available tools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_Toc421883716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24B39803" w14:textId="77777777" w:rsidR="00007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="00007CEA" w:rsidRPr="006F1F08">
              <w:rPr>
                <w:rStyle w:val="Hyperlink"/>
                <w:noProof/>
              </w:rPr>
              <w:t>3.1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&lt;Tool 1&gt;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_Toc421883717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8DB64F0" w14:textId="77777777" w:rsidR="00007CE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="00007CEA" w:rsidRPr="006F1F08">
              <w:rPr>
                <w:rStyle w:val="Hyperlink"/>
                <w:noProof/>
              </w:rPr>
              <w:t>3.1.1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&lt;Features&gt;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_Toc421883718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33BC075B" w14:textId="77777777" w:rsidR="00007CE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="00007CEA" w:rsidRPr="006F1F08">
              <w:rPr>
                <w:rStyle w:val="Hyperlink"/>
                <w:noProof/>
              </w:rPr>
              <w:t>3.1.2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&lt;Pricing&gt;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_Toc421883719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4F73026D" w14:textId="77777777" w:rsidR="00007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="00007CEA" w:rsidRPr="006F1F08">
              <w:rPr>
                <w:rStyle w:val="Hyperlink"/>
                <w:noProof/>
              </w:rPr>
              <w:t>3.2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&lt;Tool 2&gt;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_Toc421883720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0A30FDAC" w14:textId="77777777" w:rsidR="00007CE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="00007CEA" w:rsidRPr="006F1F08">
              <w:rPr>
                <w:rStyle w:val="Hyperlink"/>
                <w:noProof/>
              </w:rPr>
              <w:t>3.2.1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&lt;Features&gt;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_Toc421883721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4805C72" w14:textId="77777777" w:rsidR="00007CE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="00007CEA" w:rsidRPr="006F1F08">
              <w:rPr>
                <w:rStyle w:val="Hyperlink"/>
                <w:noProof/>
              </w:rPr>
              <w:t>3.2.2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&lt;Pricing&gt;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_Toc421883722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6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0000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="00007CEA" w:rsidRPr="006F1F08">
              <w:rPr>
                <w:rStyle w:val="Hyperlink"/>
                <w:noProof/>
              </w:rPr>
              <w:t>4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Comparison A</w:t>
            </w:r>
            <w:r w:rsidR="00007CEA" w:rsidRPr="006F1F08">
              <w:rPr>
                <w:rStyle w:val="Hyperlink"/>
                <w:noProof/>
              </w:rPr>
              <w:t>n</w:t>
            </w:r>
            <w:r w:rsidR="00007CEA" w:rsidRPr="006F1F08">
              <w:rPr>
                <w:rStyle w:val="Hyperlink"/>
                <w:noProof/>
              </w:rPr>
              <w:t>alysis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7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="00007CEA" w:rsidRPr="006F1F08">
              <w:rPr>
                <w:rStyle w:val="Hyperlink"/>
                <w:noProof/>
              </w:rPr>
              <w:t>4.1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Point Matrix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_Toc421883724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7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03D218C5" w14:textId="77777777" w:rsidR="00007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="00007CEA" w:rsidRPr="006F1F08">
              <w:rPr>
                <w:rStyle w:val="Hyperlink"/>
                <w:noProof/>
              </w:rPr>
              <w:t>4.2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&lt;Comparison 1&gt;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_Toc421883725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7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2E0CE26F" w14:textId="77777777" w:rsidR="00007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="00007CEA" w:rsidRPr="006F1F08">
              <w:rPr>
                <w:rStyle w:val="Hyperlink"/>
                <w:noProof/>
              </w:rPr>
              <w:t>4.3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&lt;Comparison 2&gt;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_Toc421883726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7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0000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="00007CEA" w:rsidRPr="006F1F08">
              <w:rPr>
                <w:rStyle w:val="Hyperlink"/>
                <w:noProof/>
              </w:rPr>
              <w:t>5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Recommendation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_Toc421883727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8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0000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="00007CEA" w:rsidRPr="006F1F08">
              <w:rPr>
                <w:rStyle w:val="Hyperlink"/>
                <w:noProof/>
              </w:rPr>
              <w:t>6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Assumptions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_Toc421883728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9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0000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="00007CEA" w:rsidRPr="006F1F08">
              <w:rPr>
                <w:rStyle w:val="Hyperlink"/>
                <w:noProof/>
              </w:rPr>
              <w:t>7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Risks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_Toc421883729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10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0000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="00007CEA" w:rsidRPr="006F1F08">
              <w:rPr>
                <w:rStyle w:val="Hyperlink"/>
                <w:noProof/>
              </w:rPr>
              <w:t>8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Appendix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_Toc421883730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11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="00007CEA" w:rsidRPr="006F1F08">
              <w:rPr>
                <w:rStyle w:val="Hyperlink"/>
                <w:noProof/>
              </w:rPr>
              <w:t>8.1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References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_Toc421883731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11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7C6A81FE" w14:textId="77777777" w:rsidR="00D6531A" w:rsidRPr="00D6531A" w:rsidRDefault="00007CEA" w:rsidP="00D6531A">
      <w:r>
        <w:rPr>
          <w:noProof/>
        </w:rPr>
        <w:t>&lt;Brief introduction about this document&gt;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1D9B1917" w14:textId="77777777" w:rsidR="00D6531A" w:rsidRDefault="00007CEA" w:rsidP="00D6531A">
      <w:r>
        <w:rPr>
          <w:noProof/>
        </w:rPr>
        <w:t>&lt;Scope and objective&gt;</w:t>
      </w:r>
    </w:p>
    <w:p w14:paraId="621E57AD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16D03F05" w14:textId="77777777" w:rsidR="00D6531A" w:rsidRPr="00007CEA" w:rsidRDefault="00007CEA">
      <w:r>
        <w:rPr>
          <w:noProof/>
        </w:rPr>
        <w:t>&lt;Requirements summary&gt;</w:t>
      </w:r>
      <w:r w:rsidR="00D6531A"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19B1EEA9" w14:textId="77777777" w:rsidR="00D6531A" w:rsidRPr="00D6531A" w:rsidRDefault="00007CEA" w:rsidP="00D6531A">
      <w:r>
        <w:rPr>
          <w:noProof/>
        </w:rPr>
        <w:t>&lt;List of tools&gt;</w:t>
      </w:r>
    </w:p>
    <w:p w14:paraId="5A1D772D" w14:textId="77777777" w:rsidR="00D6531A" w:rsidRPr="00D6531A" w:rsidRDefault="00D6531A" w:rsidP="00D6531A"/>
    <w:p w14:paraId="3771D283" w14:textId="77777777" w:rsidR="00DA4E1F" w:rsidRDefault="00D6531A" w:rsidP="00DA4E1F">
      <w:pPr>
        <w:pStyle w:val="Heading2"/>
      </w:pPr>
      <w:bookmarkStart w:id="4" w:name="_Toc421883717"/>
      <w:r>
        <w:t>&lt;Tool 1&gt;</w:t>
      </w:r>
      <w:bookmarkEnd w:id="4"/>
    </w:p>
    <w:p w14:paraId="24A5CB46" w14:textId="77777777" w:rsidR="00007CEA" w:rsidRPr="00D6531A" w:rsidRDefault="00007CEA" w:rsidP="00D6531A">
      <w:pPr>
        <w:rPr>
          <w:noProof/>
        </w:rPr>
      </w:pPr>
      <w:r>
        <w:rPr>
          <w:noProof/>
        </w:rPr>
        <w:t>&lt;Tool Description&gt;</w:t>
      </w:r>
    </w:p>
    <w:p w14:paraId="0774148D" w14:textId="77777777" w:rsidR="00D6531A" w:rsidRDefault="00D6531A" w:rsidP="00D6531A">
      <w:pPr>
        <w:pStyle w:val="Heading3"/>
      </w:pPr>
      <w:bookmarkStart w:id="5" w:name="_Toc421883718"/>
      <w:r>
        <w:t>&lt;Features&gt;</w:t>
      </w:r>
      <w:bookmarkEnd w:id="5"/>
    </w:p>
    <w:p w14:paraId="0B4509B7" w14:textId="77777777" w:rsidR="00D6531A" w:rsidRPr="00D6531A" w:rsidRDefault="00D6531A" w:rsidP="00D6531A">
      <w:pPr>
        <w:pStyle w:val="Heading3"/>
      </w:pPr>
      <w:bookmarkStart w:id="6" w:name="_Toc421883719"/>
      <w:r>
        <w:t>&lt;Pricing&gt;</w:t>
      </w:r>
      <w:bookmarkEnd w:id="6"/>
    </w:p>
    <w:p w14:paraId="72927690" w14:textId="77777777" w:rsidR="00D6531A" w:rsidRDefault="00D6531A" w:rsidP="00D6531A">
      <w:pPr>
        <w:pStyle w:val="Heading2"/>
      </w:pPr>
      <w:bookmarkStart w:id="7" w:name="_Toc421883720"/>
      <w:r>
        <w:t>&lt;Tool 2&gt;</w:t>
      </w:r>
      <w:bookmarkEnd w:id="7"/>
    </w:p>
    <w:p w14:paraId="77DB5E48" w14:textId="77777777" w:rsidR="00D6531A" w:rsidRPr="00D6531A" w:rsidRDefault="00D6531A" w:rsidP="00D6531A">
      <w:pPr>
        <w:pStyle w:val="Heading3"/>
      </w:pPr>
      <w:bookmarkStart w:id="8" w:name="_Toc421883721"/>
      <w:r>
        <w:t>&lt;Features&gt;</w:t>
      </w:r>
      <w:bookmarkEnd w:id="8"/>
    </w:p>
    <w:p w14:paraId="35BCE69E" w14:textId="77777777" w:rsidR="00D6531A" w:rsidRPr="00007CEA" w:rsidRDefault="00D6531A" w:rsidP="00007CEA">
      <w:pPr>
        <w:pStyle w:val="Heading3"/>
      </w:pPr>
      <w:bookmarkStart w:id="9" w:name="_Toc421883722"/>
      <w:r>
        <w:t>&lt;Pricing&gt;</w:t>
      </w:r>
      <w:bookmarkEnd w:id="9"/>
      <w:r>
        <w:br w:type="page"/>
      </w:r>
    </w:p>
    <w:p w14:paraId="2AE81BFC" w14:textId="77777777" w:rsidR="00DA4E1F" w:rsidRDefault="00D6531A" w:rsidP="00DA4E1F">
      <w:pPr>
        <w:pStyle w:val="Heading1"/>
      </w:pPr>
      <w:bookmarkStart w:id="10" w:name="_Toc421883723"/>
      <w:r>
        <w:lastRenderedPageBreak/>
        <w:t>Comparison Analysis</w:t>
      </w:r>
      <w:bookmarkEnd w:id="10"/>
    </w:p>
    <w:p w14:paraId="25864B32" w14:textId="77777777" w:rsidR="00D6531A" w:rsidRDefault="00007CEA" w:rsidP="00D6531A">
      <w:pPr>
        <w:rPr>
          <w:noProof/>
        </w:rPr>
      </w:pPr>
      <w:r>
        <w:rPr>
          <w:noProof/>
        </w:rPr>
        <w:t>&lt;Comparison brief&gt;</w:t>
      </w:r>
    </w:p>
    <w:p w14:paraId="2BFF7CEE" w14:textId="6614DE8D" w:rsidR="00654DD5" w:rsidRDefault="008226DC" w:rsidP="00654DD5">
      <w:pPr>
        <w:pStyle w:val="Heading2"/>
      </w:pPr>
      <w:bookmarkStart w:id="11" w:name="_Toc421883724"/>
      <w:r>
        <w:t>Weightage</w:t>
      </w:r>
      <w:r w:rsidR="00654DD5">
        <w:t xml:space="preserve"> Matrix</w:t>
      </w:r>
      <w:bookmarkEnd w:id="11"/>
    </w:p>
    <w:p w14:paraId="0368800B" w14:textId="77777777" w:rsidR="00654DD5" w:rsidRDefault="00007CEA" w:rsidP="00654DD5">
      <w:pPr>
        <w:rPr>
          <w:noProof/>
        </w:rPr>
      </w:pPr>
      <w:r>
        <w:rPr>
          <w:noProof/>
        </w:rPr>
        <w:t>&lt;point assignment as per features&gt;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0A32F813" w:rsidR="00654DD5" w:rsidRDefault="008226DC" w:rsidP="00D6531A">
            <w:r>
              <w:t>Feature A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6B43DC49" w:rsidR="00654DD5" w:rsidRDefault="008226DC" w:rsidP="00D6531A">
            <w:r>
              <w:t>Feature B</w:t>
            </w:r>
          </w:p>
        </w:tc>
        <w:tc>
          <w:tcPr>
            <w:tcW w:w="4508" w:type="dxa"/>
          </w:tcPr>
          <w:p w14:paraId="2394B2CC" w14:textId="5BE37C82" w:rsidR="00654DD5" w:rsidRDefault="008226D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54DD5" w14:paraId="14EF5E7E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77777777" w:rsidR="00654DD5" w:rsidRDefault="00654DD5" w:rsidP="00D6531A"/>
        </w:tc>
        <w:tc>
          <w:tcPr>
            <w:tcW w:w="4508" w:type="dxa"/>
          </w:tcPr>
          <w:p w14:paraId="064EB7D7" w14:textId="77777777" w:rsidR="00654DD5" w:rsidRDefault="00654DD5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DD5" w14:paraId="6B9BCE9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77777777" w:rsidR="00654DD5" w:rsidRDefault="00654DD5" w:rsidP="00D6531A"/>
        </w:tc>
        <w:tc>
          <w:tcPr>
            <w:tcW w:w="4508" w:type="dxa"/>
          </w:tcPr>
          <w:p w14:paraId="70FE6CAB" w14:textId="77777777" w:rsidR="00654DD5" w:rsidRDefault="00654DD5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2257D" w14:textId="77777777" w:rsidR="00654DD5" w:rsidRPr="00D6531A" w:rsidRDefault="00654DD5" w:rsidP="00D6531A"/>
    <w:p w14:paraId="11751F21" w14:textId="77777777" w:rsidR="00DA4E1F" w:rsidRDefault="00D6531A" w:rsidP="00DA4E1F">
      <w:pPr>
        <w:pStyle w:val="Heading2"/>
      </w:pPr>
      <w:bookmarkStart w:id="12" w:name="_Toc421883725"/>
      <w:r>
        <w:t>&lt;Comparison 1&gt;</w:t>
      </w:r>
      <w:bookmarkEnd w:id="12"/>
    </w:p>
    <w:p w14:paraId="5537EBFC" w14:textId="77777777" w:rsidR="00D6531A" w:rsidRDefault="00007CEA" w:rsidP="00D6531A">
      <w:pPr>
        <w:rPr>
          <w:noProof/>
        </w:rPr>
      </w:pPr>
      <w:r>
        <w:rPr>
          <w:noProof/>
        </w:rPr>
        <w:t>&lt;comparison table&gt;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77777777" w:rsidR="00D6531A" w:rsidRDefault="001D6A7E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&lt;Tool 1&gt;</w:t>
            </w:r>
          </w:p>
        </w:tc>
        <w:tc>
          <w:tcPr>
            <w:tcW w:w="3006" w:type="dxa"/>
          </w:tcPr>
          <w:p w14:paraId="76F97774" w14:textId="77777777" w:rsidR="00D6531A" w:rsidRDefault="001D6A7E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&lt;Tool 2&gt;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77777777" w:rsidR="00D6531A" w:rsidRDefault="001D6A7E" w:rsidP="00D6531A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3005" w:type="dxa"/>
          </w:tcPr>
          <w:p w14:paraId="1DD172DF" w14:textId="61ED344F" w:rsidR="00D6531A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07308B57" w14:textId="77EC8DE4" w:rsidR="00D6531A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77777777" w:rsidR="00D6531A" w:rsidRDefault="001D6A7E" w:rsidP="00D6531A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3005" w:type="dxa"/>
          </w:tcPr>
          <w:p w14:paraId="3D1C75D2" w14:textId="6BB8C55B" w:rsidR="00D6531A" w:rsidRDefault="008226D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  <w:tc>
          <w:tcPr>
            <w:tcW w:w="3006" w:type="dxa"/>
          </w:tcPr>
          <w:p w14:paraId="07E0DFB8" w14:textId="7C7A4C3C" w:rsidR="00D6531A" w:rsidRDefault="008226D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2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77777777" w:rsidR="00D6531A" w:rsidRDefault="001D6A7E" w:rsidP="00D6531A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3005" w:type="dxa"/>
          </w:tcPr>
          <w:p w14:paraId="5CCAC54F" w14:textId="2566CA4B" w:rsidR="00D6531A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006" w:type="dxa"/>
          </w:tcPr>
          <w:p w14:paraId="6A0049A1" w14:textId="6F0DED43" w:rsidR="00D6531A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C522931" w14:textId="77777777" w:rsidR="00DA4E1F" w:rsidRDefault="00D6531A" w:rsidP="00D6531A">
      <w:pPr>
        <w:pStyle w:val="Heading2"/>
      </w:pPr>
      <w:bookmarkStart w:id="13" w:name="_Toc421883726"/>
      <w:r>
        <w:t>&lt;Comparison 2&gt;</w:t>
      </w:r>
      <w:bookmarkEnd w:id="13"/>
    </w:p>
    <w:p w14:paraId="77033236" w14:textId="77777777" w:rsidR="00007CEA" w:rsidRDefault="00007CEA" w:rsidP="00007CEA">
      <w:pPr>
        <w:rPr>
          <w:noProof/>
        </w:rPr>
      </w:pPr>
      <w:r>
        <w:rPr>
          <w:noProof/>
        </w:rPr>
        <w:t>&lt;comparison table&gt;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4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77777777" w:rsidR="008226DC" w:rsidRDefault="008226DC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&lt;Tool 1&gt;</w:t>
            </w:r>
          </w:p>
        </w:tc>
        <w:tc>
          <w:tcPr>
            <w:tcW w:w="3006" w:type="dxa"/>
          </w:tcPr>
          <w:p w14:paraId="2273ABCD" w14:textId="77777777" w:rsidR="008226DC" w:rsidRDefault="008226DC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&lt;Tool 2&gt;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77777777" w:rsidR="008226DC" w:rsidRDefault="008226DC" w:rsidP="00532643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3005" w:type="dxa"/>
          </w:tcPr>
          <w:p w14:paraId="0B548355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443F0329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77777777" w:rsidR="008226DC" w:rsidRDefault="008226DC" w:rsidP="00532643">
            <w:pPr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3005" w:type="dxa"/>
          </w:tcPr>
          <w:p w14:paraId="0476ED07" w14:textId="77777777" w:rsidR="008226DC" w:rsidRDefault="008226DC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  <w:tc>
          <w:tcPr>
            <w:tcW w:w="3006" w:type="dxa"/>
          </w:tcPr>
          <w:p w14:paraId="616FD053" w14:textId="77777777" w:rsidR="008226DC" w:rsidRDefault="008226DC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2</w:t>
            </w:r>
          </w:p>
        </w:tc>
      </w:tr>
      <w:tr w:rsidR="008226DC" w14:paraId="2D57397D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1A77B" w14:textId="77777777" w:rsidR="008226DC" w:rsidRDefault="008226DC" w:rsidP="00532643">
            <w:pPr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3005" w:type="dxa"/>
          </w:tcPr>
          <w:p w14:paraId="3B73092D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006" w:type="dxa"/>
          </w:tcPr>
          <w:p w14:paraId="4733E7FA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1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4"/>
    </w:p>
    <w:p w14:paraId="5487F9FA" w14:textId="77777777" w:rsidR="00D6531A" w:rsidRPr="00D6531A" w:rsidRDefault="00007CEA" w:rsidP="00D6531A">
      <w:r>
        <w:rPr>
          <w:noProof/>
        </w:rPr>
        <w:t>&lt;Your recommendation&gt;</w:t>
      </w:r>
    </w:p>
    <w:p w14:paraId="7F8DD038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7A03D4" w14:textId="77777777" w:rsidR="00DA4E1F" w:rsidRDefault="00DA4E1F" w:rsidP="00DA4E1F">
      <w:pPr>
        <w:pStyle w:val="Heading1"/>
      </w:pPr>
      <w:bookmarkStart w:id="15" w:name="_Toc421883728"/>
      <w:r>
        <w:lastRenderedPageBreak/>
        <w:t>Assumptions</w:t>
      </w:r>
      <w:bookmarkEnd w:id="15"/>
    </w:p>
    <w:p w14:paraId="29F1D63A" w14:textId="77777777" w:rsidR="00D6531A" w:rsidRDefault="00007CEA" w:rsidP="00D6531A">
      <w:pPr>
        <w:rPr>
          <w:noProof/>
        </w:rPr>
      </w:pPr>
      <w:r>
        <w:rPr>
          <w:noProof/>
        </w:rPr>
        <w:t>&lt;Assumption made during this analysis&gt;</w:t>
      </w:r>
    </w:p>
    <w:p w14:paraId="3DB42C70" w14:textId="77777777" w:rsidR="00D6531A" w:rsidRDefault="00007CEA" w:rsidP="00D6531A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 </w:t>
      </w:r>
    </w:p>
    <w:p w14:paraId="44199576" w14:textId="77777777" w:rsid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</w:p>
    <w:p w14:paraId="2487A25E" w14:textId="77777777" w:rsidR="00007CE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</w:p>
    <w:p w14:paraId="026CA31B" w14:textId="77777777" w:rsidR="00007CEA" w:rsidRP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</w:p>
    <w:p w14:paraId="1CB9E3B4" w14:textId="77777777" w:rsidR="00D6531A" w:rsidRPr="00D6531A" w:rsidRDefault="00D6531A" w:rsidP="00D6531A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6" w:name="_Toc421883729"/>
      <w:r>
        <w:lastRenderedPageBreak/>
        <w:t>Risks</w:t>
      </w:r>
      <w:bookmarkEnd w:id="16"/>
    </w:p>
    <w:p w14:paraId="69E7D909" w14:textId="77777777" w:rsidR="00D6531A" w:rsidRPr="00D6531A" w:rsidRDefault="00007CEA" w:rsidP="00D6531A">
      <w:r>
        <w:rPr>
          <w:noProof/>
        </w:rPr>
        <w:t>&lt;Detail out any risks involved&gt;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7" w:name="_Toc421883730"/>
      <w:r>
        <w:lastRenderedPageBreak/>
        <w:t>Appendix</w:t>
      </w:r>
      <w:bookmarkEnd w:id="17"/>
    </w:p>
    <w:p w14:paraId="68CC856C" w14:textId="77777777" w:rsidR="00D6531A" w:rsidRDefault="00D6531A" w:rsidP="00D6531A">
      <w:pPr>
        <w:pStyle w:val="Heading2"/>
      </w:pPr>
      <w:bookmarkStart w:id="18" w:name="_Toc421883731"/>
      <w:r>
        <w:t>References</w:t>
      </w:r>
      <w:bookmarkEnd w:id="18"/>
    </w:p>
    <w:p w14:paraId="09277F9E" w14:textId="77777777" w:rsidR="00D6531A" w:rsidRDefault="00007CEA" w:rsidP="00D6531A">
      <w:pPr>
        <w:rPr>
          <w:noProof/>
        </w:rPr>
      </w:pPr>
      <w:r>
        <w:rPr>
          <w:noProof/>
        </w:rPr>
        <w:t>&lt;Any reference&gt;</w:t>
      </w:r>
    </w:p>
    <w:p w14:paraId="4B577BC8" w14:textId="77777777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</w:p>
    <w:p w14:paraId="76348803" w14:textId="77777777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</w:p>
    <w:p w14:paraId="5852CB8E" w14:textId="77777777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</w:p>
    <w:p w14:paraId="7B57F926" w14:textId="77777777" w:rsidR="00007CEA" w:rsidRPr="00D6531A" w:rsidRDefault="00007CEA" w:rsidP="00007CEA">
      <w:pPr>
        <w:pStyle w:val="ListParagraph"/>
        <w:numPr>
          <w:ilvl w:val="0"/>
          <w:numId w:val="39"/>
        </w:numPr>
      </w:pPr>
    </w:p>
    <w:p w14:paraId="78FE1C97" w14:textId="77777777" w:rsidR="00D6531A" w:rsidRPr="00D6531A" w:rsidRDefault="00D6531A" w:rsidP="00D6531A"/>
    <w:sectPr w:rsidR="00D6531A" w:rsidRPr="00D65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06A4" w14:textId="77777777" w:rsidR="00840D07" w:rsidRDefault="00840D07" w:rsidP="002938CA">
      <w:pPr>
        <w:spacing w:after="0" w:line="240" w:lineRule="auto"/>
      </w:pPr>
      <w:r>
        <w:separator/>
      </w:r>
    </w:p>
  </w:endnote>
  <w:endnote w:type="continuationSeparator" w:id="0">
    <w:p w14:paraId="5018499D" w14:textId="77777777" w:rsidR="00840D07" w:rsidRDefault="00840D07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2551" w14:textId="77777777" w:rsidR="00840D07" w:rsidRDefault="00840D07" w:rsidP="002938CA">
      <w:pPr>
        <w:spacing w:after="0" w:line="240" w:lineRule="auto"/>
      </w:pPr>
      <w:r>
        <w:separator/>
      </w:r>
    </w:p>
  </w:footnote>
  <w:footnote w:type="continuationSeparator" w:id="0">
    <w:p w14:paraId="7F303877" w14:textId="77777777" w:rsidR="00840D07" w:rsidRDefault="00840D07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8366" w14:textId="77777777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D6A7E">
          <w:rPr>
            <w:rFonts w:asciiTheme="majorHAnsi" w:hAnsiTheme="majorHAnsi"/>
            <w:lang w:val="en-IN"/>
          </w:rPr>
          <w:t>[Company]-[Project]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5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8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3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4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0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1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6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221256884">
    <w:abstractNumId w:val="7"/>
  </w:num>
  <w:num w:numId="2" w16cid:durableId="2119833253">
    <w:abstractNumId w:val="13"/>
  </w:num>
  <w:num w:numId="3" w16cid:durableId="1986005398">
    <w:abstractNumId w:val="9"/>
  </w:num>
  <w:num w:numId="4" w16cid:durableId="4346374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23"/>
  </w:num>
  <w:num w:numId="6" w16cid:durableId="952127718">
    <w:abstractNumId w:val="19"/>
  </w:num>
  <w:num w:numId="7" w16cid:durableId="688871541">
    <w:abstractNumId w:val="24"/>
  </w:num>
  <w:num w:numId="8" w16cid:durableId="643508282">
    <w:abstractNumId w:val="15"/>
  </w:num>
  <w:num w:numId="9" w16cid:durableId="179248125">
    <w:abstractNumId w:val="2"/>
  </w:num>
  <w:num w:numId="10" w16cid:durableId="1401634397">
    <w:abstractNumId w:val="20"/>
  </w:num>
  <w:num w:numId="11" w16cid:durableId="1152795347">
    <w:abstractNumId w:val="4"/>
  </w:num>
  <w:num w:numId="12" w16cid:durableId="732311982">
    <w:abstractNumId w:val="1"/>
  </w:num>
  <w:num w:numId="13" w16cid:durableId="2144423319">
    <w:abstractNumId w:val="16"/>
  </w:num>
  <w:num w:numId="14" w16cid:durableId="576670135">
    <w:abstractNumId w:val="14"/>
  </w:num>
  <w:num w:numId="15" w16cid:durableId="681933949">
    <w:abstractNumId w:val="5"/>
  </w:num>
  <w:num w:numId="16" w16cid:durableId="1525628089">
    <w:abstractNumId w:val="7"/>
  </w:num>
  <w:num w:numId="17" w16cid:durableId="625433064">
    <w:abstractNumId w:val="7"/>
  </w:num>
  <w:num w:numId="18" w16cid:durableId="1911495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7"/>
  </w:num>
  <w:num w:numId="21" w16cid:durableId="779640862">
    <w:abstractNumId w:val="25"/>
  </w:num>
  <w:num w:numId="22" w16cid:durableId="1998534045">
    <w:abstractNumId w:val="10"/>
  </w:num>
  <w:num w:numId="23" w16cid:durableId="1343239811">
    <w:abstractNumId w:val="18"/>
  </w:num>
  <w:num w:numId="24" w16cid:durableId="1799910954">
    <w:abstractNumId w:val="11"/>
  </w:num>
  <w:num w:numId="25" w16cid:durableId="1438604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27"/>
  </w:num>
  <w:num w:numId="27" w16cid:durableId="6154069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6"/>
  </w:num>
  <w:num w:numId="30" w16cid:durableId="1747416444">
    <w:abstractNumId w:val="17"/>
  </w:num>
  <w:num w:numId="31" w16cid:durableId="1404571440">
    <w:abstractNumId w:val="12"/>
  </w:num>
  <w:num w:numId="32" w16cid:durableId="2000110238">
    <w:abstractNumId w:val="7"/>
  </w:num>
  <w:num w:numId="33" w16cid:durableId="1001356059">
    <w:abstractNumId w:val="22"/>
  </w:num>
  <w:num w:numId="34" w16cid:durableId="1396196277">
    <w:abstractNumId w:val="8"/>
  </w:num>
  <w:num w:numId="35" w16cid:durableId="1810889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26"/>
  </w:num>
  <w:num w:numId="37" w16cid:durableId="1928807113">
    <w:abstractNumId w:val="0"/>
  </w:num>
  <w:num w:numId="38" w16cid:durableId="510683550">
    <w:abstractNumId w:val="21"/>
  </w:num>
  <w:num w:numId="39" w16cid:durableId="364260374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528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4398"/>
    <w:rsid w:val="000C02C9"/>
    <w:rsid w:val="000D782B"/>
    <w:rsid w:val="0010043C"/>
    <w:rsid w:val="00103C75"/>
    <w:rsid w:val="00122EA3"/>
    <w:rsid w:val="00130216"/>
    <w:rsid w:val="00130247"/>
    <w:rsid w:val="001305C6"/>
    <w:rsid w:val="00131EF3"/>
    <w:rsid w:val="00133677"/>
    <w:rsid w:val="001503FF"/>
    <w:rsid w:val="001603EA"/>
    <w:rsid w:val="001731B1"/>
    <w:rsid w:val="00174CE5"/>
    <w:rsid w:val="00180D7C"/>
    <w:rsid w:val="00182668"/>
    <w:rsid w:val="00183D24"/>
    <w:rsid w:val="00190740"/>
    <w:rsid w:val="0019502C"/>
    <w:rsid w:val="001A3699"/>
    <w:rsid w:val="001A5578"/>
    <w:rsid w:val="001A7C6C"/>
    <w:rsid w:val="001D6A7E"/>
    <w:rsid w:val="001D7A6B"/>
    <w:rsid w:val="001E777E"/>
    <w:rsid w:val="00200904"/>
    <w:rsid w:val="00202D86"/>
    <w:rsid w:val="00215262"/>
    <w:rsid w:val="00226DDE"/>
    <w:rsid w:val="00227022"/>
    <w:rsid w:val="002375AB"/>
    <w:rsid w:val="002408CD"/>
    <w:rsid w:val="00246F77"/>
    <w:rsid w:val="0025148A"/>
    <w:rsid w:val="002565E1"/>
    <w:rsid w:val="002648CB"/>
    <w:rsid w:val="00265543"/>
    <w:rsid w:val="00275EA1"/>
    <w:rsid w:val="00280A5F"/>
    <w:rsid w:val="002938CA"/>
    <w:rsid w:val="002A4330"/>
    <w:rsid w:val="002B125B"/>
    <w:rsid w:val="002B6A48"/>
    <w:rsid w:val="002D4FFB"/>
    <w:rsid w:val="002F373E"/>
    <w:rsid w:val="00302ECF"/>
    <w:rsid w:val="00311EEB"/>
    <w:rsid w:val="003179F8"/>
    <w:rsid w:val="003261AB"/>
    <w:rsid w:val="00327FC4"/>
    <w:rsid w:val="00337E88"/>
    <w:rsid w:val="00343CFC"/>
    <w:rsid w:val="00346EEF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4981"/>
    <w:rsid w:val="003E5BEB"/>
    <w:rsid w:val="00400639"/>
    <w:rsid w:val="00401D0F"/>
    <w:rsid w:val="0041450E"/>
    <w:rsid w:val="00434AFD"/>
    <w:rsid w:val="00462690"/>
    <w:rsid w:val="00463769"/>
    <w:rsid w:val="004711F6"/>
    <w:rsid w:val="00472F02"/>
    <w:rsid w:val="00483B15"/>
    <w:rsid w:val="004B7924"/>
    <w:rsid w:val="004F3BC7"/>
    <w:rsid w:val="004F5C59"/>
    <w:rsid w:val="00503CB2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7455"/>
    <w:rsid w:val="005A74CA"/>
    <w:rsid w:val="005B2595"/>
    <w:rsid w:val="005B71BD"/>
    <w:rsid w:val="005C03A9"/>
    <w:rsid w:val="005C3247"/>
    <w:rsid w:val="006061F1"/>
    <w:rsid w:val="0061005D"/>
    <w:rsid w:val="00623E77"/>
    <w:rsid w:val="00633BD6"/>
    <w:rsid w:val="006438B6"/>
    <w:rsid w:val="00643A1C"/>
    <w:rsid w:val="00644CE7"/>
    <w:rsid w:val="00645BEA"/>
    <w:rsid w:val="00646527"/>
    <w:rsid w:val="00647A16"/>
    <w:rsid w:val="00654DD5"/>
    <w:rsid w:val="00670807"/>
    <w:rsid w:val="006855EC"/>
    <w:rsid w:val="00687061"/>
    <w:rsid w:val="00693C0E"/>
    <w:rsid w:val="006A0323"/>
    <w:rsid w:val="006C496F"/>
    <w:rsid w:val="006C5684"/>
    <w:rsid w:val="006D47BF"/>
    <w:rsid w:val="006E0428"/>
    <w:rsid w:val="006E24E9"/>
    <w:rsid w:val="006E4F40"/>
    <w:rsid w:val="00704DAA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6D60"/>
    <w:rsid w:val="007968B1"/>
    <w:rsid w:val="007969AC"/>
    <w:rsid w:val="007A30B6"/>
    <w:rsid w:val="007A6BAF"/>
    <w:rsid w:val="007A6DC9"/>
    <w:rsid w:val="007B74CB"/>
    <w:rsid w:val="00805BC0"/>
    <w:rsid w:val="00813808"/>
    <w:rsid w:val="008144E9"/>
    <w:rsid w:val="008161DC"/>
    <w:rsid w:val="008226DC"/>
    <w:rsid w:val="00832D94"/>
    <w:rsid w:val="00840D07"/>
    <w:rsid w:val="00860E3B"/>
    <w:rsid w:val="00865883"/>
    <w:rsid w:val="008724E8"/>
    <w:rsid w:val="008848D6"/>
    <w:rsid w:val="00891DBC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4713"/>
    <w:rsid w:val="009C1A6C"/>
    <w:rsid w:val="009C5891"/>
    <w:rsid w:val="009D01B7"/>
    <w:rsid w:val="009E51DF"/>
    <w:rsid w:val="009F276E"/>
    <w:rsid w:val="00A01322"/>
    <w:rsid w:val="00A11A91"/>
    <w:rsid w:val="00A1252F"/>
    <w:rsid w:val="00A15A7E"/>
    <w:rsid w:val="00A61992"/>
    <w:rsid w:val="00A7607F"/>
    <w:rsid w:val="00A77C6D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E2A"/>
    <w:rsid w:val="00C22C69"/>
    <w:rsid w:val="00C411FF"/>
    <w:rsid w:val="00C424B3"/>
    <w:rsid w:val="00C537AD"/>
    <w:rsid w:val="00C57835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55734"/>
    <w:rsid w:val="00D6531A"/>
    <w:rsid w:val="00D772B9"/>
    <w:rsid w:val="00D8438B"/>
    <w:rsid w:val="00D87E63"/>
    <w:rsid w:val="00D93AF1"/>
    <w:rsid w:val="00DA1603"/>
    <w:rsid w:val="00DA4E1F"/>
    <w:rsid w:val="00DB77E8"/>
    <w:rsid w:val="00DC63F4"/>
    <w:rsid w:val="00DC75B8"/>
    <w:rsid w:val="00DD741A"/>
    <w:rsid w:val="00DE20B5"/>
    <w:rsid w:val="00DE42AC"/>
    <w:rsid w:val="00DF2F38"/>
    <w:rsid w:val="00DF57DB"/>
    <w:rsid w:val="00E00041"/>
    <w:rsid w:val="00E01B62"/>
    <w:rsid w:val="00E03149"/>
    <w:rsid w:val="00E05C36"/>
    <w:rsid w:val="00E16C24"/>
    <w:rsid w:val="00E2313C"/>
    <w:rsid w:val="00E32869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F35E8"/>
    <w:rsid w:val="00F033E9"/>
    <w:rsid w:val="00F20A71"/>
    <w:rsid w:val="00F20BAC"/>
    <w:rsid w:val="00F23CB6"/>
    <w:rsid w:val="00F318A3"/>
    <w:rsid w:val="00F318F1"/>
    <w:rsid w:val="00F45B98"/>
    <w:rsid w:val="00F57D34"/>
    <w:rsid w:val="00F60430"/>
    <w:rsid w:val="00F63796"/>
    <w:rsid w:val="00F965D3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0.2.dotx</Template>
  <TotalTime>2</TotalTime>
  <Pages>10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[Company]-[Project]</vt:lpstr>
    </vt:vector>
  </TitlesOfParts>
  <Company>Nagarro Software Pvt. Ltd.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[Company]-[Project]</dc:title>
  <dc:subject>DAR Document</dc:subject>
  <dc:creator>&lt;Author Name&gt;</dc:creator>
  <cp:lastModifiedBy>Swaraj Pal</cp:lastModifiedBy>
  <cp:revision>3</cp:revision>
  <cp:lastPrinted>2014-05-22T16:26:00Z</cp:lastPrinted>
  <dcterms:created xsi:type="dcterms:W3CDTF">2018-03-21T10:29:00Z</dcterms:created>
  <dcterms:modified xsi:type="dcterms:W3CDTF">2022-12-26T06:08:00Z</dcterms:modified>
</cp:coreProperties>
</file>